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6B" w:rsidRPr="0007536A" w:rsidRDefault="007E6A6B" w:rsidP="003311DF">
      <w:pPr>
        <w:rPr>
          <w:rFonts w:ascii="宋体"/>
          <w:szCs w:val="21"/>
        </w:rPr>
      </w:pPr>
      <w:r w:rsidRPr="0007536A">
        <w:rPr>
          <w:rFonts w:ascii="宋体" w:hAnsi="宋体" w:hint="eastAsia"/>
          <w:szCs w:val="21"/>
        </w:rPr>
        <w:t>表</w:t>
      </w:r>
      <w:r>
        <w:rPr>
          <w:rFonts w:ascii="宋体" w:hAnsi="宋体"/>
          <w:szCs w:val="21"/>
        </w:rPr>
        <w:t>5</w:t>
      </w:r>
    </w:p>
    <w:p w:rsidR="007E6A6B" w:rsidRDefault="007E6A6B" w:rsidP="00CF6813">
      <w:pPr>
        <w:jc w:val="center"/>
        <w:rPr>
          <w:rFonts w:ascii="黑体" w:eastAsia="黑体" w:hAnsi="黑体"/>
          <w:sz w:val="28"/>
          <w:szCs w:val="28"/>
        </w:rPr>
      </w:pPr>
      <w:r w:rsidRPr="00CF6813">
        <w:rPr>
          <w:rFonts w:ascii="黑体" w:eastAsia="黑体" w:hAnsi="黑体" w:hint="eastAsia"/>
          <w:sz w:val="28"/>
          <w:szCs w:val="28"/>
        </w:rPr>
        <w:t>小组</w:t>
      </w:r>
      <w:r>
        <w:rPr>
          <w:rFonts w:ascii="黑体" w:eastAsia="黑体" w:hAnsi="黑体" w:hint="eastAsia"/>
          <w:sz w:val="28"/>
          <w:szCs w:val="28"/>
        </w:rPr>
        <w:t>组内</w:t>
      </w:r>
      <w:r>
        <w:rPr>
          <w:rFonts w:ascii="黑体" w:eastAsia="黑体" w:hAnsi="黑体" w:hint="eastAsia"/>
          <w:sz w:val="28"/>
          <w:szCs w:val="28"/>
          <w:u w:val="single"/>
        </w:rPr>
        <w:t>课程论文</w:t>
      </w:r>
      <w:r>
        <w:rPr>
          <w:rFonts w:ascii="黑体" w:eastAsia="黑体" w:hAnsi="黑体" w:hint="eastAsia"/>
          <w:sz w:val="28"/>
          <w:szCs w:val="28"/>
        </w:rPr>
        <w:t>交叉评审</w:t>
      </w:r>
      <w:r w:rsidRPr="00CF6813">
        <w:rPr>
          <w:rFonts w:ascii="黑体" w:eastAsia="黑体" w:hAnsi="黑体" w:hint="eastAsia"/>
          <w:sz w:val="28"/>
          <w:szCs w:val="28"/>
        </w:rPr>
        <w:t>表</w:t>
      </w:r>
    </w:p>
    <w:p w:rsidR="007E6A6B" w:rsidRPr="00125403" w:rsidRDefault="007E6A6B" w:rsidP="00CF6813">
      <w:pPr>
        <w:jc w:val="center"/>
        <w:rPr>
          <w:rFonts w:ascii="黑体" w:eastAsia="黑体" w:hAnsi="黑体"/>
          <w:sz w:val="28"/>
          <w:szCs w:val="28"/>
        </w:rPr>
      </w:pPr>
    </w:p>
    <w:p w:rsidR="007E6A6B" w:rsidRDefault="007E6A6B" w:rsidP="0083388F">
      <w:pPr>
        <w:rPr>
          <w:sz w:val="24"/>
          <w:szCs w:val="24"/>
        </w:rPr>
      </w:pPr>
      <w:r w:rsidRPr="00CF6813">
        <w:rPr>
          <w:rFonts w:hint="eastAsia"/>
          <w:sz w:val="24"/>
          <w:szCs w:val="24"/>
        </w:rPr>
        <w:t>第</w:t>
      </w:r>
      <w:r w:rsidRPr="00CF6813">
        <w:rPr>
          <w:sz w:val="24"/>
          <w:szCs w:val="24"/>
          <w:u w:val="single"/>
        </w:rPr>
        <w:t xml:space="preserve">    </w:t>
      </w:r>
      <w:r w:rsidRPr="00CF6813">
        <w:rPr>
          <w:rFonts w:hint="eastAsia"/>
          <w:sz w:val="24"/>
          <w:szCs w:val="24"/>
        </w:rPr>
        <w:t>组</w:t>
      </w:r>
    </w:p>
    <w:p w:rsidR="007E6A6B" w:rsidRPr="0083388F" w:rsidRDefault="007E6A6B" w:rsidP="0083388F">
      <w:r w:rsidRPr="0016723D">
        <w:rPr>
          <w:rFonts w:hint="eastAsia"/>
          <w:sz w:val="24"/>
          <w:szCs w:val="24"/>
        </w:rPr>
        <w:t>被评审人：</w:t>
      </w:r>
      <w:r w:rsidRPr="0016723D">
        <w:rPr>
          <w:sz w:val="24"/>
          <w:szCs w:val="24"/>
          <w:u w:val="single"/>
        </w:rPr>
        <w:t xml:space="preserve">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选题：</w:t>
      </w:r>
      <w:r w:rsidRPr="00410CC0">
        <w:rPr>
          <w:sz w:val="24"/>
          <w:szCs w:val="24"/>
          <w:u w:val="single"/>
        </w:rPr>
        <w:t xml:space="preserve">        </w:t>
      </w:r>
      <w:r>
        <w:rPr>
          <w:sz w:val="24"/>
          <w:szCs w:val="24"/>
        </w:rPr>
        <w:t xml:space="preserve">               </w:t>
      </w:r>
      <w:r>
        <w:rPr>
          <w:rFonts w:hint="eastAsia"/>
        </w:rPr>
        <w:t>评审日期：</w:t>
      </w:r>
      <w:r>
        <w:t xml:space="preserve">           </w:t>
      </w:r>
    </w:p>
    <w:tbl>
      <w:tblPr>
        <w:tblW w:w="4836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5"/>
        <w:gridCol w:w="874"/>
        <w:gridCol w:w="870"/>
        <w:gridCol w:w="870"/>
        <w:gridCol w:w="870"/>
        <w:gridCol w:w="870"/>
        <w:gridCol w:w="1007"/>
        <w:gridCol w:w="1007"/>
        <w:gridCol w:w="999"/>
      </w:tblGrid>
      <w:tr w:rsidR="007E6A6B" w:rsidRPr="00EF3D61">
        <w:tc>
          <w:tcPr>
            <w:tcW w:w="530" w:type="pct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字数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符合性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/>
              </w:rPr>
              <w:t>10%</w:t>
            </w:r>
          </w:p>
        </w:tc>
        <w:tc>
          <w:tcPr>
            <w:tcW w:w="530" w:type="pct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行文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流畅性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/>
              </w:rPr>
              <w:t>10%</w:t>
            </w:r>
          </w:p>
        </w:tc>
        <w:tc>
          <w:tcPr>
            <w:tcW w:w="528" w:type="pct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主题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符合性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/>
              </w:rPr>
              <w:t>15%</w:t>
            </w:r>
          </w:p>
        </w:tc>
        <w:tc>
          <w:tcPr>
            <w:tcW w:w="528" w:type="pct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创意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合理性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/>
              </w:rPr>
              <w:t>15%</w:t>
            </w:r>
          </w:p>
        </w:tc>
        <w:tc>
          <w:tcPr>
            <w:tcW w:w="528" w:type="pct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观点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可用性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/>
              </w:rPr>
              <w:t>15%</w:t>
            </w:r>
          </w:p>
        </w:tc>
        <w:tc>
          <w:tcPr>
            <w:tcW w:w="528" w:type="pct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内容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完整性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/>
              </w:rPr>
              <w:t>15%</w:t>
            </w:r>
          </w:p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版面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美观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/>
              </w:rPr>
              <w:t>10%</w:t>
            </w:r>
          </w:p>
        </w:tc>
        <w:tc>
          <w:tcPr>
            <w:tcW w:w="611" w:type="pct"/>
            <w:vAlign w:val="center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按时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完成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/>
              </w:rPr>
              <w:t>10%</w:t>
            </w:r>
          </w:p>
        </w:tc>
        <w:tc>
          <w:tcPr>
            <w:tcW w:w="608" w:type="pct"/>
            <w:shd w:val="clear" w:color="auto" w:fill="D9D9D9"/>
            <w:vAlign w:val="center"/>
          </w:tcPr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r w:rsidRPr="00EF3D61">
              <w:rPr>
                <w:rFonts w:ascii="楷体" w:eastAsia="楷体" w:hAnsi="楷体" w:hint="eastAsia"/>
              </w:rPr>
              <w:t>个人</w:t>
            </w:r>
          </w:p>
          <w:p w:rsidR="007E6A6B" w:rsidRPr="00EF3D61" w:rsidRDefault="007E6A6B" w:rsidP="00EF3D61">
            <w:pPr>
              <w:jc w:val="center"/>
              <w:rPr>
                <w:rFonts w:ascii="楷体" w:eastAsia="楷体" w:hAnsi="楷体"/>
              </w:rPr>
            </w:pPr>
            <w:bookmarkStart w:id="0" w:name="_GoBack"/>
            <w:bookmarkEnd w:id="0"/>
            <w:r w:rsidRPr="00EF3D61">
              <w:rPr>
                <w:rFonts w:ascii="楷体" w:eastAsia="楷体" w:hAnsi="楷体" w:hint="eastAsia"/>
              </w:rPr>
              <w:t>小计</w:t>
            </w:r>
          </w:p>
        </w:tc>
      </w:tr>
      <w:tr w:rsidR="007E6A6B" w:rsidRPr="00EF3D61">
        <w:tc>
          <w:tcPr>
            <w:tcW w:w="530" w:type="pct"/>
          </w:tcPr>
          <w:p w:rsidR="007E6A6B" w:rsidRPr="00EF3D61" w:rsidRDefault="007E6A6B"/>
        </w:tc>
        <w:tc>
          <w:tcPr>
            <w:tcW w:w="530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08" w:type="pct"/>
            <w:shd w:val="clear" w:color="auto" w:fill="FFFFFF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</w:tr>
      <w:tr w:rsidR="007E6A6B" w:rsidRPr="00EF3D61">
        <w:tc>
          <w:tcPr>
            <w:tcW w:w="530" w:type="pct"/>
          </w:tcPr>
          <w:p w:rsidR="007E6A6B" w:rsidRPr="00EF3D61" w:rsidRDefault="007E6A6B"/>
        </w:tc>
        <w:tc>
          <w:tcPr>
            <w:tcW w:w="530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08" w:type="pct"/>
            <w:shd w:val="clear" w:color="auto" w:fill="FFFFFF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</w:tr>
      <w:tr w:rsidR="007E6A6B" w:rsidRPr="00EF3D61">
        <w:tc>
          <w:tcPr>
            <w:tcW w:w="530" w:type="pct"/>
          </w:tcPr>
          <w:p w:rsidR="007E6A6B" w:rsidRPr="00EF3D61" w:rsidRDefault="007E6A6B"/>
        </w:tc>
        <w:tc>
          <w:tcPr>
            <w:tcW w:w="530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08" w:type="pct"/>
            <w:shd w:val="clear" w:color="auto" w:fill="FFFFFF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</w:tr>
      <w:tr w:rsidR="007E6A6B" w:rsidRPr="00EF3D61">
        <w:tc>
          <w:tcPr>
            <w:tcW w:w="530" w:type="pct"/>
          </w:tcPr>
          <w:p w:rsidR="007E6A6B" w:rsidRPr="00EF3D61" w:rsidRDefault="007E6A6B"/>
        </w:tc>
        <w:tc>
          <w:tcPr>
            <w:tcW w:w="530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528" w:type="pct"/>
          </w:tcPr>
          <w:p w:rsidR="007E6A6B" w:rsidRPr="00EF3D61" w:rsidRDefault="007E6A6B"/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08" w:type="pct"/>
            <w:shd w:val="clear" w:color="auto" w:fill="FFFFFF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</w:tr>
      <w:tr w:rsidR="007E6A6B" w:rsidRPr="00EF3D61">
        <w:tc>
          <w:tcPr>
            <w:tcW w:w="530" w:type="pct"/>
          </w:tcPr>
          <w:p w:rsidR="007E6A6B" w:rsidRPr="00EF3D61" w:rsidRDefault="007E6A6B"/>
        </w:tc>
        <w:tc>
          <w:tcPr>
            <w:tcW w:w="2641" w:type="pct"/>
            <w:gridSpan w:val="5"/>
          </w:tcPr>
          <w:p w:rsidR="007E6A6B" w:rsidRPr="00EF3D61" w:rsidRDefault="007E6A6B"/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611" w:type="pct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  <w:r w:rsidRPr="00EF3D61">
              <w:rPr>
                <w:rFonts w:ascii="仿宋" w:eastAsia="仿宋" w:hAnsi="仿宋" w:hint="eastAsia"/>
              </w:rPr>
              <w:t>最终得分</w:t>
            </w:r>
          </w:p>
        </w:tc>
        <w:tc>
          <w:tcPr>
            <w:tcW w:w="608" w:type="pct"/>
            <w:shd w:val="clear" w:color="auto" w:fill="FFFFFF"/>
          </w:tcPr>
          <w:p w:rsidR="007E6A6B" w:rsidRPr="00EF3D61" w:rsidRDefault="007E6A6B" w:rsidP="00EF3D61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7E6A6B" w:rsidRPr="00DA5D0F" w:rsidRDefault="007E6A6B" w:rsidP="007E6A6B">
      <w:pPr>
        <w:ind w:left="31680" w:hangingChars="337" w:firstLine="31680"/>
        <w:jc w:val="left"/>
        <w:rPr>
          <w:rFonts w:ascii="仿宋" w:eastAsia="仿宋" w:hAnsi="仿宋"/>
          <w:szCs w:val="21"/>
        </w:rPr>
      </w:pPr>
      <w:r w:rsidRPr="00DA5D0F">
        <w:rPr>
          <w:rFonts w:ascii="仿宋" w:eastAsia="仿宋" w:hAnsi="仿宋" w:hint="eastAsia"/>
          <w:szCs w:val="21"/>
        </w:rPr>
        <w:t>注：</w:t>
      </w:r>
      <w:r>
        <w:rPr>
          <w:rFonts w:ascii="仿宋" w:eastAsia="仿宋" w:hAnsi="仿宋"/>
          <w:szCs w:val="21"/>
        </w:rPr>
        <w:t>1</w:t>
      </w:r>
      <w:r w:rsidRPr="00DA5D0F">
        <w:rPr>
          <w:rFonts w:ascii="仿宋" w:eastAsia="仿宋" w:hAnsi="仿宋"/>
          <w:szCs w:val="21"/>
        </w:rPr>
        <w:t xml:space="preserve">. </w:t>
      </w:r>
      <w:r w:rsidRPr="00DA5D0F">
        <w:rPr>
          <w:rFonts w:ascii="仿宋" w:eastAsia="仿宋" w:hAnsi="仿宋" w:hint="eastAsia"/>
          <w:szCs w:val="21"/>
        </w:rPr>
        <w:t>组内评审采用</w:t>
      </w:r>
      <w:r w:rsidRPr="00DA5D0F">
        <w:rPr>
          <w:rFonts w:ascii="仿宋" w:eastAsia="仿宋" w:hAnsi="仿宋" w:hint="eastAsia"/>
          <w:szCs w:val="21"/>
          <w:u w:val="single"/>
        </w:rPr>
        <w:t>无记名</w:t>
      </w:r>
      <w:r>
        <w:rPr>
          <w:rFonts w:ascii="仿宋" w:eastAsia="仿宋" w:hAnsi="仿宋" w:hint="eastAsia"/>
          <w:szCs w:val="21"/>
        </w:rPr>
        <w:t>轮替</w:t>
      </w:r>
      <w:r w:rsidRPr="00DA5D0F">
        <w:rPr>
          <w:rFonts w:ascii="仿宋" w:eastAsia="仿宋" w:hAnsi="仿宋" w:hint="eastAsia"/>
          <w:szCs w:val="21"/>
        </w:rPr>
        <w:t>评审法。如</w:t>
      </w:r>
      <w:r w:rsidRPr="00DA5D0F">
        <w:rPr>
          <w:rFonts w:ascii="仿宋" w:eastAsia="仿宋" w:hAnsi="仿宋"/>
          <w:szCs w:val="21"/>
        </w:rPr>
        <w:t>4</w:t>
      </w:r>
      <w:r>
        <w:rPr>
          <w:rFonts w:ascii="仿宋" w:eastAsia="仿宋" w:hAnsi="仿宋" w:hint="eastAsia"/>
          <w:szCs w:val="21"/>
        </w:rPr>
        <w:t>人组，分别由</w:t>
      </w:r>
      <w:r w:rsidRPr="00DA5D0F">
        <w:rPr>
          <w:rFonts w:ascii="仿宋" w:eastAsia="仿宋" w:hAnsi="仿宋"/>
          <w:szCs w:val="21"/>
        </w:rPr>
        <w:t>3</w:t>
      </w:r>
      <w:r w:rsidRPr="00DA5D0F">
        <w:rPr>
          <w:rFonts w:ascii="仿宋" w:eastAsia="仿宋" w:hAnsi="仿宋" w:hint="eastAsia"/>
          <w:szCs w:val="21"/>
        </w:rPr>
        <w:t>位同学评审被评审同学，直至每一位同学的工作都被评审；</w:t>
      </w:r>
    </w:p>
    <w:p w:rsidR="007E6A6B" w:rsidRPr="00DA5D0F" w:rsidRDefault="007E6A6B" w:rsidP="006554A8">
      <w:pPr>
        <w:ind w:leftChars="202" w:left="31680" w:hangingChars="147" w:firstLine="31680"/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>2</w:t>
      </w:r>
      <w:r w:rsidRPr="00DA5D0F">
        <w:rPr>
          <w:rFonts w:ascii="仿宋" w:eastAsia="仿宋" w:hAnsi="仿宋"/>
          <w:szCs w:val="21"/>
        </w:rPr>
        <w:t xml:space="preserve">. </w:t>
      </w:r>
      <w:r>
        <w:rPr>
          <w:rFonts w:ascii="仿宋" w:eastAsia="仿宋" w:hAnsi="仿宋" w:hint="eastAsia"/>
          <w:szCs w:val="21"/>
        </w:rPr>
        <w:t>最终得分</w:t>
      </w:r>
      <w:r w:rsidRPr="00DA5D0F">
        <w:rPr>
          <w:rFonts w:ascii="仿宋" w:eastAsia="仿宋" w:hAnsi="仿宋"/>
          <w:szCs w:val="21"/>
        </w:rPr>
        <w:t xml:space="preserve"> = </w:t>
      </w:r>
      <w:r w:rsidRPr="00DA5D0F">
        <w:rPr>
          <w:rFonts w:ascii="仿宋" w:eastAsia="仿宋" w:hAnsi="仿宋" w:hint="eastAsia"/>
          <w:szCs w:val="21"/>
        </w:rPr>
        <w:t>Σ</w:t>
      </w:r>
      <w:r>
        <w:rPr>
          <w:rFonts w:ascii="仿宋" w:eastAsia="仿宋" w:hAnsi="仿宋" w:hint="eastAsia"/>
          <w:szCs w:val="21"/>
        </w:rPr>
        <w:t>个人小计</w:t>
      </w:r>
      <w:r w:rsidRPr="00DA5D0F">
        <w:rPr>
          <w:rFonts w:ascii="仿宋" w:eastAsia="仿宋" w:hAnsi="仿宋"/>
          <w:szCs w:val="21"/>
        </w:rPr>
        <w:t>/(</w:t>
      </w:r>
      <w:r w:rsidRPr="00DA5D0F">
        <w:rPr>
          <w:rFonts w:ascii="仿宋" w:eastAsia="仿宋" w:hAnsi="仿宋" w:hint="eastAsia"/>
          <w:szCs w:val="21"/>
        </w:rPr>
        <w:t>小组成员数</w:t>
      </w:r>
      <w:r w:rsidRPr="00DA5D0F">
        <w:rPr>
          <w:rFonts w:ascii="仿宋" w:eastAsia="仿宋" w:hAnsi="仿宋"/>
          <w:szCs w:val="21"/>
        </w:rPr>
        <w:t>-1)</w:t>
      </w:r>
      <w:r w:rsidRPr="00DA5D0F">
        <w:rPr>
          <w:rFonts w:ascii="仿宋" w:eastAsia="仿宋" w:hAnsi="仿宋" w:hint="eastAsia"/>
          <w:szCs w:val="21"/>
        </w:rPr>
        <w:t>；</w:t>
      </w:r>
    </w:p>
    <w:p w:rsidR="007E6A6B" w:rsidRPr="00DA5D0F" w:rsidRDefault="007E6A6B" w:rsidP="006554A8">
      <w:pPr>
        <w:ind w:leftChars="-1" w:left="31680" w:firstLineChars="827" w:firstLine="31680"/>
        <w:rPr>
          <w:rFonts w:ascii="仿宋" w:eastAsia="仿宋" w:hAnsi="仿宋"/>
          <w:szCs w:val="21"/>
        </w:rPr>
      </w:pPr>
    </w:p>
    <w:p w:rsidR="007E6A6B" w:rsidRPr="00DA5D0F" w:rsidRDefault="007E6A6B" w:rsidP="009002C7">
      <w:pPr>
        <w:rPr>
          <w:rFonts w:ascii="仿宋" w:eastAsia="仿宋" w:hAnsi="仿宋"/>
          <w:szCs w:val="21"/>
        </w:rPr>
      </w:pPr>
    </w:p>
    <w:p w:rsidR="007E6A6B" w:rsidRDefault="007E6A6B" w:rsidP="009002C7">
      <w:pPr>
        <w:rPr>
          <w:sz w:val="24"/>
          <w:szCs w:val="24"/>
        </w:rPr>
      </w:pPr>
      <w:r w:rsidRPr="00944448">
        <w:rPr>
          <w:rFonts w:ascii="黑体" w:eastAsia="黑体" w:hAnsi="黑体"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9002C7">
      <w:pPr>
        <w:rPr>
          <w:sz w:val="24"/>
          <w:szCs w:val="24"/>
        </w:rPr>
      </w:pPr>
    </w:p>
    <w:p w:rsidR="007E6A6B" w:rsidRDefault="007E6A6B" w:rsidP="00D111E2">
      <w:pPr>
        <w:ind w:left="6300" w:firstLine="420"/>
      </w:pPr>
      <w:r w:rsidRPr="00CF6813">
        <w:rPr>
          <w:rFonts w:hint="eastAsia"/>
          <w:sz w:val="24"/>
          <w:szCs w:val="24"/>
        </w:rPr>
        <w:t>组长：</w:t>
      </w:r>
      <w:r w:rsidRPr="00CF6813">
        <w:rPr>
          <w:sz w:val="24"/>
          <w:szCs w:val="24"/>
          <w:u w:val="single"/>
        </w:rPr>
        <w:t xml:space="preserve">       </w:t>
      </w:r>
    </w:p>
    <w:sectPr w:rsidR="007E6A6B" w:rsidSect="004E2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A6B" w:rsidRDefault="007E6A6B" w:rsidP="0016723D">
      <w:r>
        <w:separator/>
      </w:r>
    </w:p>
  </w:endnote>
  <w:endnote w:type="continuationSeparator" w:id="0">
    <w:p w:rsidR="007E6A6B" w:rsidRDefault="007E6A6B" w:rsidP="00167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A6B" w:rsidRDefault="007E6A6B" w:rsidP="0016723D">
      <w:r>
        <w:separator/>
      </w:r>
    </w:p>
  </w:footnote>
  <w:footnote w:type="continuationSeparator" w:id="0">
    <w:p w:rsidR="007E6A6B" w:rsidRDefault="007E6A6B" w:rsidP="001672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6813"/>
    <w:rsid w:val="000316A5"/>
    <w:rsid w:val="0007536A"/>
    <w:rsid w:val="00085E26"/>
    <w:rsid w:val="000B481B"/>
    <w:rsid w:val="00105493"/>
    <w:rsid w:val="00125403"/>
    <w:rsid w:val="0016723D"/>
    <w:rsid w:val="0019215C"/>
    <w:rsid w:val="001B2459"/>
    <w:rsid w:val="00217DD1"/>
    <w:rsid w:val="00260B21"/>
    <w:rsid w:val="003311DF"/>
    <w:rsid w:val="00343BB8"/>
    <w:rsid w:val="003F1A7C"/>
    <w:rsid w:val="00410CC0"/>
    <w:rsid w:val="00422C83"/>
    <w:rsid w:val="004263E7"/>
    <w:rsid w:val="00431EF2"/>
    <w:rsid w:val="0046043E"/>
    <w:rsid w:val="00471DB7"/>
    <w:rsid w:val="004A6096"/>
    <w:rsid w:val="004B3667"/>
    <w:rsid w:val="004E2B4E"/>
    <w:rsid w:val="004E6F65"/>
    <w:rsid w:val="00513F8F"/>
    <w:rsid w:val="005405F9"/>
    <w:rsid w:val="0057708F"/>
    <w:rsid w:val="00587F13"/>
    <w:rsid w:val="00597037"/>
    <w:rsid w:val="005A3370"/>
    <w:rsid w:val="005B65C0"/>
    <w:rsid w:val="00623A1B"/>
    <w:rsid w:val="006554A8"/>
    <w:rsid w:val="00671E0E"/>
    <w:rsid w:val="0068702C"/>
    <w:rsid w:val="006E1B1C"/>
    <w:rsid w:val="006E7223"/>
    <w:rsid w:val="007027BF"/>
    <w:rsid w:val="00706AFB"/>
    <w:rsid w:val="00753352"/>
    <w:rsid w:val="00796885"/>
    <w:rsid w:val="007E6A6B"/>
    <w:rsid w:val="0083388F"/>
    <w:rsid w:val="008809B6"/>
    <w:rsid w:val="009002C7"/>
    <w:rsid w:val="009358D1"/>
    <w:rsid w:val="00944448"/>
    <w:rsid w:val="0097242F"/>
    <w:rsid w:val="009D190B"/>
    <w:rsid w:val="009E69E9"/>
    <w:rsid w:val="009F271A"/>
    <w:rsid w:val="00A240AB"/>
    <w:rsid w:val="00A263ED"/>
    <w:rsid w:val="00A307EA"/>
    <w:rsid w:val="00AA396B"/>
    <w:rsid w:val="00B5745E"/>
    <w:rsid w:val="00B9359D"/>
    <w:rsid w:val="00BB3DB2"/>
    <w:rsid w:val="00BB76B7"/>
    <w:rsid w:val="00C74F73"/>
    <w:rsid w:val="00C772E2"/>
    <w:rsid w:val="00CA7E7C"/>
    <w:rsid w:val="00CD0505"/>
    <w:rsid w:val="00CF6813"/>
    <w:rsid w:val="00D111E2"/>
    <w:rsid w:val="00D2319C"/>
    <w:rsid w:val="00DA5D0F"/>
    <w:rsid w:val="00DF3A2F"/>
    <w:rsid w:val="00E01DB8"/>
    <w:rsid w:val="00E456DC"/>
    <w:rsid w:val="00E57C6A"/>
    <w:rsid w:val="00EC66B1"/>
    <w:rsid w:val="00EC6C3D"/>
    <w:rsid w:val="00EF3D61"/>
    <w:rsid w:val="00FA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4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F681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63ED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263E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63ED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16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6723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6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6723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1</Pages>
  <Words>50</Words>
  <Characters>288</Characters>
  <Application>Microsoft Office Outlook</Application>
  <DocSecurity>0</DocSecurity>
  <Lines>0</Lines>
  <Paragraphs>0</Paragraphs>
  <ScaleCrop>false</ScaleCrop>
  <Company>User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cszju</dc:creator>
  <cp:keywords/>
  <dc:description/>
  <cp:lastModifiedBy>GuYan</cp:lastModifiedBy>
  <cp:revision>59</cp:revision>
  <dcterms:created xsi:type="dcterms:W3CDTF">2013-07-09T02:03:00Z</dcterms:created>
  <dcterms:modified xsi:type="dcterms:W3CDTF">2016-02-23T03:10:00Z</dcterms:modified>
</cp:coreProperties>
</file>