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05" w:rsidRPr="008A17E1" w:rsidRDefault="00B15C05" w:rsidP="008A17E1">
      <w:pPr>
        <w:jc w:val="center"/>
        <w:rPr>
          <w:rFonts w:ascii="黑体" w:eastAsia="黑体" w:hAnsi="黑体"/>
          <w:sz w:val="32"/>
          <w:szCs w:val="32"/>
        </w:rPr>
      </w:pPr>
      <w:r w:rsidRPr="008A17E1">
        <w:rPr>
          <w:rFonts w:ascii="黑体" w:eastAsia="黑体" w:hAnsi="黑体" w:hint="eastAsia"/>
          <w:sz w:val="32"/>
          <w:szCs w:val="32"/>
        </w:rPr>
        <w:t>文档上传</w:t>
      </w:r>
      <w:r>
        <w:rPr>
          <w:rFonts w:ascii="黑体" w:eastAsia="黑体" w:hAnsi="黑体" w:hint="eastAsia"/>
          <w:sz w:val="32"/>
          <w:szCs w:val="32"/>
        </w:rPr>
        <w:t>、</w:t>
      </w:r>
      <w:r w:rsidRPr="008A17E1">
        <w:rPr>
          <w:rFonts w:ascii="黑体" w:eastAsia="黑体" w:hAnsi="黑体" w:hint="eastAsia"/>
          <w:sz w:val="32"/>
          <w:szCs w:val="32"/>
        </w:rPr>
        <w:t>命名方法</w:t>
      </w:r>
    </w:p>
    <w:p w:rsidR="00B15C05" w:rsidRDefault="00B15C05">
      <w:pPr>
        <w:rPr>
          <w:rFonts w:ascii="宋体"/>
          <w:sz w:val="24"/>
          <w:szCs w:val="24"/>
        </w:rPr>
      </w:pPr>
    </w:p>
    <w:p w:rsidR="00B15C05" w:rsidRPr="0062704D" w:rsidRDefault="00B15C05" w:rsidP="0062704D">
      <w:pPr>
        <w:pStyle w:val="ListParagraph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 w:rsidRPr="0062704D">
        <w:rPr>
          <w:rFonts w:ascii="宋体" w:hAnsi="宋体" w:hint="eastAsia"/>
          <w:sz w:val="24"/>
          <w:szCs w:val="24"/>
        </w:rPr>
        <w:t>文档上传以小组为单位</w:t>
      </w:r>
    </w:p>
    <w:p w:rsidR="00B15C05" w:rsidRPr="0062704D" w:rsidRDefault="00B15C05" w:rsidP="0062704D">
      <w:pPr>
        <w:pStyle w:val="ListParagraph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 w:rsidRPr="0062704D">
        <w:rPr>
          <w:rFonts w:ascii="宋体" w:hAnsi="宋体" w:hint="eastAsia"/>
          <w:sz w:val="24"/>
          <w:szCs w:val="24"/>
        </w:rPr>
        <w:t>上传文档命名方法：组号</w:t>
      </w:r>
      <w:r w:rsidRPr="0062704D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-</w:t>
      </w:r>
      <w:r w:rsidRPr="0062704D">
        <w:rPr>
          <w:rFonts w:ascii="宋体" w:hAnsi="宋体"/>
          <w:sz w:val="24"/>
          <w:szCs w:val="24"/>
        </w:rPr>
        <w:t xml:space="preserve"> </w:t>
      </w:r>
      <w:r w:rsidRPr="0062704D">
        <w:rPr>
          <w:rFonts w:ascii="宋体" w:hAnsi="宋体" w:hint="eastAsia"/>
          <w:sz w:val="24"/>
          <w:szCs w:val="24"/>
        </w:rPr>
        <w:t>文档名</w:t>
      </w:r>
      <w:r w:rsidRPr="0062704D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-</w:t>
      </w:r>
      <w:r w:rsidRPr="0062704D">
        <w:rPr>
          <w:rFonts w:ascii="宋体" w:hAnsi="宋体"/>
          <w:sz w:val="24"/>
          <w:szCs w:val="24"/>
        </w:rPr>
        <w:t xml:space="preserve"> </w:t>
      </w:r>
      <w:r w:rsidRPr="0062704D">
        <w:rPr>
          <w:rFonts w:ascii="宋体" w:hAnsi="宋体" w:hint="eastAsia"/>
          <w:sz w:val="24"/>
          <w:szCs w:val="24"/>
        </w:rPr>
        <w:t>日期</w:t>
      </w:r>
    </w:p>
    <w:p w:rsidR="00B15C05" w:rsidRDefault="00B15C05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例：开发文档</w:t>
      </w:r>
    </w:p>
    <w:p w:rsidR="00B15C05" w:rsidRDefault="00B15C05" w:rsidP="00ED7A23">
      <w:pPr>
        <w:ind w:left="840" w:firstLine="42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G01-SRS-20160303</w:t>
      </w:r>
    </w:p>
    <w:p w:rsidR="00B15C05" w:rsidRDefault="00B15C05" w:rsidP="00130266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管理文档</w:t>
      </w:r>
    </w:p>
    <w:p w:rsidR="00B15C05" w:rsidRDefault="00B15C05" w:rsidP="00ED7A23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G01-REP-20160303</w:t>
      </w:r>
    </w:p>
    <w:p w:rsidR="00B15C05" w:rsidRDefault="00B15C05" w:rsidP="00130266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评审文档</w:t>
      </w:r>
    </w:p>
    <w:p w:rsidR="00B15C05" w:rsidRDefault="00B15C05" w:rsidP="00ED7A23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G01-SRSREV-20160303</w:t>
      </w:r>
    </w:p>
    <w:p w:rsidR="00B15C05" w:rsidRDefault="00B15C05" w:rsidP="0062704D">
      <w:pPr>
        <w:pStyle w:val="ListParagraph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 w:rsidRPr="0062704D">
        <w:rPr>
          <w:rFonts w:ascii="宋体" w:hAnsi="宋体" w:hint="eastAsia"/>
          <w:sz w:val="24"/>
          <w:szCs w:val="24"/>
        </w:rPr>
        <w:t>个人文档</w:t>
      </w:r>
      <w:r>
        <w:rPr>
          <w:rFonts w:ascii="宋体" w:hAnsi="宋体" w:hint="eastAsia"/>
          <w:sz w:val="24"/>
          <w:szCs w:val="24"/>
        </w:rPr>
        <w:t>再加上作者姓名汉语拼音首字母缩写</w:t>
      </w:r>
      <w:r w:rsidRPr="0062704D">
        <w:rPr>
          <w:rFonts w:ascii="宋体" w:hAnsi="宋体" w:hint="eastAsia"/>
          <w:sz w:val="24"/>
          <w:szCs w:val="24"/>
        </w:rPr>
        <w:t>：组号</w:t>
      </w:r>
      <w:r w:rsidRPr="0062704D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-</w:t>
      </w:r>
      <w:r w:rsidRPr="0062704D">
        <w:rPr>
          <w:rFonts w:ascii="宋体" w:hAnsi="宋体"/>
          <w:sz w:val="24"/>
          <w:szCs w:val="24"/>
        </w:rPr>
        <w:t xml:space="preserve"> </w:t>
      </w:r>
      <w:r w:rsidRPr="0062704D">
        <w:rPr>
          <w:rFonts w:ascii="宋体" w:hAnsi="宋体" w:hint="eastAsia"/>
          <w:sz w:val="24"/>
          <w:szCs w:val="24"/>
        </w:rPr>
        <w:t>文档名</w:t>
      </w:r>
      <w:r w:rsidRPr="0062704D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汉语拼音首字母缩写</w:t>
      </w:r>
      <w:r>
        <w:rPr>
          <w:rFonts w:ascii="宋体" w:hAnsi="宋体"/>
          <w:sz w:val="24"/>
          <w:szCs w:val="24"/>
        </w:rPr>
        <w:t xml:space="preserve"> -</w:t>
      </w:r>
      <w:r w:rsidRPr="0062704D">
        <w:rPr>
          <w:rFonts w:ascii="宋体" w:hAnsi="宋体"/>
          <w:sz w:val="24"/>
          <w:szCs w:val="24"/>
        </w:rPr>
        <w:t xml:space="preserve"> </w:t>
      </w:r>
      <w:r w:rsidRPr="0062704D">
        <w:rPr>
          <w:rFonts w:ascii="宋体" w:hAnsi="宋体" w:hint="eastAsia"/>
          <w:sz w:val="24"/>
          <w:szCs w:val="24"/>
        </w:rPr>
        <w:t>日期</w:t>
      </w:r>
    </w:p>
    <w:p w:rsidR="00B15C05" w:rsidRPr="006346B7" w:rsidRDefault="00B15C05" w:rsidP="006346B7">
      <w:pPr>
        <w:pStyle w:val="ListParagraph"/>
        <w:ind w:left="360" w:firstLineChars="0" w:firstLine="60"/>
        <w:rPr>
          <w:rFonts w:ascii="宋体"/>
          <w:sz w:val="24"/>
          <w:szCs w:val="24"/>
        </w:rPr>
      </w:pPr>
      <w:r w:rsidRPr="006346B7">
        <w:rPr>
          <w:rFonts w:ascii="宋体" w:hAnsi="宋体" w:hint="eastAsia"/>
          <w:sz w:val="24"/>
          <w:szCs w:val="24"/>
        </w:rPr>
        <w:t>例：开发文档</w:t>
      </w:r>
    </w:p>
    <w:p w:rsidR="00B15C05" w:rsidRDefault="00B15C05" w:rsidP="00ED7A23">
      <w:pPr>
        <w:pStyle w:val="ListParagraph"/>
        <w:ind w:left="1200" w:firstLineChars="0" w:firstLine="6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G01-DAY-ZYD-20160303</w:t>
      </w:r>
    </w:p>
    <w:p w:rsidR="00B15C05" w:rsidRDefault="00B15C05" w:rsidP="0062704D">
      <w:pPr>
        <w:pStyle w:val="ListParagraph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 w:rsidRPr="0062704D">
        <w:rPr>
          <w:rFonts w:ascii="宋体" w:hAnsi="宋体" w:hint="eastAsia"/>
          <w:sz w:val="24"/>
          <w:szCs w:val="24"/>
        </w:rPr>
        <w:t>个人文档以小组为单位，统一打包上传</w:t>
      </w:r>
    </w:p>
    <w:p w:rsidR="00B15C05" w:rsidRDefault="00B15C05" w:rsidP="00ED7A23">
      <w:pPr>
        <w:pStyle w:val="ListParagraph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各组文档一律在课程结束时统一打包上传到制定邮箱，日报和考勤记录由各组组长自行收集保管。</w:t>
      </w:r>
    </w:p>
    <w:p w:rsidR="00B15C05" w:rsidRPr="00ED7A23" w:rsidRDefault="00B15C05">
      <w:pPr>
        <w:rPr>
          <w:rFonts w:ascii="宋体"/>
          <w:sz w:val="24"/>
          <w:szCs w:val="24"/>
        </w:rPr>
      </w:pPr>
    </w:p>
    <w:sectPr w:rsidR="00B15C05" w:rsidRPr="00ED7A23" w:rsidSect="00C4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B1F"/>
    <w:multiLevelType w:val="hybridMultilevel"/>
    <w:tmpl w:val="1A28C1C4"/>
    <w:lvl w:ilvl="0" w:tplc="C798AA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8E5023F"/>
    <w:multiLevelType w:val="hybridMultilevel"/>
    <w:tmpl w:val="AE8CB4A2"/>
    <w:lvl w:ilvl="0" w:tplc="F40E57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2D03AC"/>
    <w:multiLevelType w:val="hybridMultilevel"/>
    <w:tmpl w:val="F5A08F9E"/>
    <w:lvl w:ilvl="0" w:tplc="B1F69DCA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1768D7"/>
    <w:multiLevelType w:val="hybridMultilevel"/>
    <w:tmpl w:val="7246421A"/>
    <w:lvl w:ilvl="0" w:tplc="7EECA4B0">
      <w:start w:val="3"/>
      <w:numFmt w:val="japaneseCounting"/>
      <w:lvlText w:val="%1．"/>
      <w:lvlJc w:val="left"/>
      <w:pPr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EAE6B79"/>
    <w:multiLevelType w:val="hybridMultilevel"/>
    <w:tmpl w:val="91F877EC"/>
    <w:lvl w:ilvl="0" w:tplc="D1ECFA78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7682"/>
    <w:rsid w:val="00055D65"/>
    <w:rsid w:val="000F491C"/>
    <w:rsid w:val="00116667"/>
    <w:rsid w:val="00130266"/>
    <w:rsid w:val="00154553"/>
    <w:rsid w:val="00314A07"/>
    <w:rsid w:val="00333D3B"/>
    <w:rsid w:val="005D7682"/>
    <w:rsid w:val="0062704D"/>
    <w:rsid w:val="006346B7"/>
    <w:rsid w:val="006B3572"/>
    <w:rsid w:val="00780E8E"/>
    <w:rsid w:val="008A17E1"/>
    <w:rsid w:val="008A59A5"/>
    <w:rsid w:val="00A26105"/>
    <w:rsid w:val="00B15C05"/>
    <w:rsid w:val="00C468D9"/>
    <w:rsid w:val="00ED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D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70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1</Pages>
  <Words>39</Words>
  <Characters>225</Characters>
  <Application>Microsoft Office Outlook</Application>
  <DocSecurity>0</DocSecurity>
  <Lines>0</Lines>
  <Paragraphs>0</Paragraphs>
  <ScaleCrop>false</ScaleCrop>
  <Company>cszju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GuYan</cp:lastModifiedBy>
  <cp:revision>9</cp:revision>
  <dcterms:created xsi:type="dcterms:W3CDTF">2013-07-08T06:35:00Z</dcterms:created>
  <dcterms:modified xsi:type="dcterms:W3CDTF">2016-02-23T03:43:00Z</dcterms:modified>
</cp:coreProperties>
</file>